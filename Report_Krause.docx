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1016E" w14:textId="77777777" w:rsidR="007D6F88" w:rsidRPr="00211228" w:rsidRDefault="007D6F88" w:rsidP="00DC3E11">
      <w:pPr>
        <w:pStyle w:val="Titel"/>
        <w:rPr>
          <w:lang w:val="en-GB"/>
        </w:rPr>
      </w:pPr>
      <w:bookmarkStart w:id="0" w:name="_8zi7b72qgw4k" w:colFirst="0" w:colLast="0"/>
      <w:bookmarkEnd w:id="0"/>
      <w:r w:rsidRPr="00211228">
        <w:rPr>
          <w:lang w:val="en-GB"/>
        </w:rPr>
        <w:t>VIS-Assignment 5: Report</w:t>
      </w:r>
    </w:p>
    <w:p w14:paraId="7070B904" w14:textId="77777777" w:rsidR="008C2A03" w:rsidRDefault="008C2A03" w:rsidP="008C2A03">
      <w:pPr>
        <w:pStyle w:val="Fuzeile"/>
        <w:rPr>
          <w:lang w:val="en-GB"/>
        </w:rPr>
      </w:pPr>
    </w:p>
    <w:p w14:paraId="2F76C969" w14:textId="77777777" w:rsidR="00D841AC" w:rsidRDefault="00D841AC" w:rsidP="008C2A03">
      <w:pPr>
        <w:pStyle w:val="Fuzeile"/>
        <w:rPr>
          <w:lang w:val="en-GB"/>
        </w:rPr>
      </w:pPr>
    </w:p>
    <w:p w14:paraId="7B199DD4" w14:textId="77777777" w:rsidR="00E1190C" w:rsidRPr="00E1190C" w:rsidRDefault="00E1190C" w:rsidP="00E1190C">
      <w:pPr>
        <w:pStyle w:val="Fuzeile"/>
        <w:rPr>
          <w:lang w:val="en-GB"/>
        </w:rPr>
      </w:pPr>
      <w:r w:rsidRPr="00E1190C">
        <w:rPr>
          <w:lang w:val="en-GB"/>
        </w:rPr>
        <w:t>The short report (max. 5 pages + 1 for screenshot) must contain the following sections:</w:t>
      </w:r>
    </w:p>
    <w:p w14:paraId="20C8C24E" w14:textId="77777777" w:rsidR="003E4720" w:rsidRDefault="003E4720" w:rsidP="003E4720">
      <w:pPr>
        <w:pStyle w:val="Fuzeile"/>
        <w:rPr>
          <w:b/>
          <w:bCs/>
          <w:lang w:val="en-GB"/>
        </w:rPr>
      </w:pPr>
    </w:p>
    <w:p w14:paraId="50D30094" w14:textId="77777777" w:rsidR="003E4720" w:rsidRDefault="00E1190C" w:rsidP="003E4720">
      <w:pPr>
        <w:pStyle w:val="berschrift1"/>
        <w:rPr>
          <w:lang w:val="en-GB"/>
        </w:rPr>
      </w:pPr>
      <w:r w:rsidRPr="00E1190C">
        <w:rPr>
          <w:lang w:val="en-GB"/>
        </w:rPr>
        <w:t>Motivation</w:t>
      </w:r>
      <w:r w:rsidR="006F7896">
        <w:rPr>
          <w:lang w:val="en-GB"/>
        </w:rPr>
        <w:t xml:space="preserve"> (2.5P)</w:t>
      </w:r>
    </w:p>
    <w:p w14:paraId="49CA0A3A" w14:textId="77777777" w:rsidR="00E1190C" w:rsidRPr="00950647" w:rsidRDefault="00E1190C" w:rsidP="003E4720">
      <w:pPr>
        <w:rPr>
          <w:i/>
          <w:lang w:val="en-GB"/>
        </w:rPr>
      </w:pPr>
      <w:r w:rsidRPr="00950647">
        <w:rPr>
          <w:i/>
          <w:lang w:val="en-GB"/>
        </w:rPr>
        <w:t>Short reminder of the overall problem in your own words. List the tasks (from A4) your users need to address; what is your selected design, and why?</w:t>
      </w:r>
    </w:p>
    <w:p w14:paraId="66F73274" w14:textId="77777777" w:rsidR="003E4720" w:rsidRDefault="003E4720" w:rsidP="003E4720">
      <w:pPr>
        <w:rPr>
          <w:lang w:val="en-GB"/>
        </w:rPr>
      </w:pPr>
    </w:p>
    <w:p w14:paraId="34576EBF" w14:textId="77777777" w:rsidR="00950647" w:rsidRDefault="00950647" w:rsidP="003E4720">
      <w:pPr>
        <w:rPr>
          <w:lang w:val="en-GB"/>
        </w:rPr>
      </w:pPr>
    </w:p>
    <w:p w14:paraId="194070BA" w14:textId="77777777" w:rsidR="003E4720" w:rsidRDefault="00E1190C" w:rsidP="003E4720">
      <w:pPr>
        <w:pStyle w:val="berschrift1"/>
        <w:rPr>
          <w:lang w:val="en-GB"/>
        </w:rPr>
      </w:pPr>
      <w:r w:rsidRPr="00E1190C">
        <w:rPr>
          <w:lang w:val="en-GB"/>
        </w:rPr>
        <w:t>Prototyping/Design process</w:t>
      </w:r>
      <w:r w:rsidR="006F7896">
        <w:rPr>
          <w:lang w:val="en-GB"/>
        </w:rPr>
        <w:t xml:space="preserve"> (20P)</w:t>
      </w:r>
    </w:p>
    <w:p w14:paraId="58315328" w14:textId="77777777" w:rsidR="00E1190C" w:rsidRPr="00950647" w:rsidRDefault="00E1190C" w:rsidP="003E4720">
      <w:pPr>
        <w:rPr>
          <w:i/>
          <w:lang w:val="en-GB"/>
        </w:rPr>
      </w:pPr>
      <w:r w:rsidRPr="00950647">
        <w:rPr>
          <w:i/>
          <w:lang w:val="en-GB"/>
        </w:rPr>
        <w:t>Describe the results of prototyping your design as a web-based dashboard. What can be found in the data using your visualization system? Did you have any visualization ideas that don’t work on the real data? If so why? If changes emerged during the prototyping process, describe the changes to your initial visualization design.</w:t>
      </w:r>
    </w:p>
    <w:p w14:paraId="774FF939" w14:textId="5D76C034" w:rsidR="003E4720" w:rsidRPr="00E1190C" w:rsidRDefault="00211228" w:rsidP="003E4720">
      <w:pPr>
        <w:rPr>
          <w:lang w:val="en-GB"/>
        </w:rPr>
      </w:pPr>
      <w:r>
        <w:rPr>
          <w:lang w:val="en-GB"/>
        </w:rPr>
        <w:t xml:space="preserve">Notes: Describe process and result of prototype; also describe specific/noteworthy </w:t>
      </w:r>
      <w:r w:rsidR="009026B6">
        <w:rPr>
          <w:lang w:val="en-GB"/>
        </w:rPr>
        <w:t xml:space="preserve">results seen in </w:t>
      </w:r>
    </w:p>
    <w:p w14:paraId="5218FBCA" w14:textId="77777777" w:rsidR="00950647" w:rsidRDefault="00950647" w:rsidP="00950647">
      <w:pPr>
        <w:rPr>
          <w:lang w:val="en-GB"/>
        </w:rPr>
      </w:pPr>
    </w:p>
    <w:p w14:paraId="2380466E" w14:textId="77777777" w:rsidR="003E4720" w:rsidRDefault="00E1190C" w:rsidP="003E4720">
      <w:pPr>
        <w:pStyle w:val="berschrift1"/>
        <w:rPr>
          <w:lang w:val="en-GB"/>
        </w:rPr>
      </w:pPr>
      <w:r w:rsidRPr="00E1190C">
        <w:rPr>
          <w:lang w:val="en-GB"/>
        </w:rPr>
        <w:t>Implementation details</w:t>
      </w:r>
      <w:r w:rsidR="006F7896">
        <w:rPr>
          <w:lang w:val="en-GB"/>
        </w:rPr>
        <w:t xml:space="preserve">  (10P)</w:t>
      </w:r>
    </w:p>
    <w:p w14:paraId="0B1ABFD5" w14:textId="77777777" w:rsidR="00E1190C" w:rsidRPr="00950647" w:rsidRDefault="00E1190C" w:rsidP="003E4720">
      <w:pPr>
        <w:rPr>
          <w:i/>
          <w:lang w:val="en-GB"/>
        </w:rPr>
      </w:pPr>
      <w:r w:rsidRPr="00950647">
        <w:rPr>
          <w:i/>
          <w:lang w:val="en-GB"/>
        </w:rPr>
        <w:t>Describe your final implementation. Show a full-page screenshot of your final dashboard implementation, and list the separate visible views and their functionality (with links to where in the screenshot these views are visible). Describe how the implementation addresses the defined tasks, and your technical decisions regarding the implementation.</w:t>
      </w:r>
    </w:p>
    <w:p w14:paraId="1C3E0800" w14:textId="559AD66E" w:rsidR="003E4720" w:rsidRDefault="00097612" w:rsidP="003E4720">
      <w:pPr>
        <w:rPr>
          <w:lang w:val="en-GB"/>
        </w:rPr>
      </w:pPr>
      <w:r>
        <w:rPr>
          <w:lang w:val="en-GB"/>
        </w:rPr>
        <w:t>(</w:t>
      </w:r>
      <w:r w:rsidR="00E70AF7">
        <w:rPr>
          <w:lang w:val="en-GB"/>
        </w:rPr>
        <w:t xml:space="preserve">describe </w:t>
      </w:r>
      <w:r>
        <w:rPr>
          <w:lang w:val="en-GB"/>
        </w:rPr>
        <w:t>not really the code rather the result)</w:t>
      </w:r>
    </w:p>
    <w:p w14:paraId="12C5B5A1" w14:textId="77777777" w:rsidR="00950647" w:rsidRPr="00E1190C" w:rsidRDefault="00950647" w:rsidP="003E4720">
      <w:pPr>
        <w:rPr>
          <w:lang w:val="en-GB"/>
        </w:rPr>
      </w:pPr>
    </w:p>
    <w:p w14:paraId="45D59BDB" w14:textId="77777777" w:rsidR="003E4720" w:rsidRDefault="00E1190C" w:rsidP="003E4720">
      <w:pPr>
        <w:pStyle w:val="berschrift1"/>
        <w:rPr>
          <w:lang w:val="en-GB"/>
        </w:rPr>
      </w:pPr>
      <w:r w:rsidRPr="00E1190C">
        <w:rPr>
          <w:lang w:val="en-GB"/>
        </w:rPr>
        <w:t>Discussion</w:t>
      </w:r>
      <w:r w:rsidR="006F7896">
        <w:rPr>
          <w:lang w:val="en-GB"/>
        </w:rPr>
        <w:t xml:space="preserve"> (5P)</w:t>
      </w:r>
    </w:p>
    <w:p w14:paraId="2EC90D81" w14:textId="77777777" w:rsidR="00E1190C" w:rsidRPr="00950647" w:rsidRDefault="00E1190C" w:rsidP="003E4720">
      <w:pPr>
        <w:rPr>
          <w:i/>
          <w:lang w:val="en-GB"/>
        </w:rPr>
      </w:pPr>
      <w:r w:rsidRPr="00950647">
        <w:rPr>
          <w:i/>
          <w:lang w:val="en-GB"/>
        </w:rPr>
        <w:t>What have you learned? What would you do different next time? Are your users able to solve the tasks you defined in the beginning? If so, how? If not, what issues did you experience?</w:t>
      </w:r>
    </w:p>
    <w:p w14:paraId="7217EBBF" w14:textId="77777777" w:rsidR="00DE23DC" w:rsidRDefault="00DE23DC" w:rsidP="003E4720">
      <w:pPr>
        <w:rPr>
          <w:lang w:val="en-GB"/>
        </w:rPr>
      </w:pPr>
    </w:p>
    <w:p w14:paraId="1ABBEF15" w14:textId="77777777" w:rsidR="00950647" w:rsidRPr="00E1190C" w:rsidRDefault="00950647" w:rsidP="003E4720">
      <w:pPr>
        <w:rPr>
          <w:lang w:val="en-GB"/>
        </w:rPr>
      </w:pPr>
    </w:p>
    <w:p w14:paraId="36CFB34C" w14:textId="77777777" w:rsidR="003E4720" w:rsidRPr="00C93AD2" w:rsidRDefault="00E1190C" w:rsidP="003E4720">
      <w:pPr>
        <w:pStyle w:val="berschrift1"/>
        <w:rPr>
          <w:lang w:val="en-GB"/>
        </w:rPr>
      </w:pPr>
      <w:r w:rsidRPr="00C93AD2">
        <w:rPr>
          <w:lang w:val="en-GB"/>
        </w:rPr>
        <w:t>Conclusion</w:t>
      </w:r>
      <w:r w:rsidR="006F7896" w:rsidRPr="00C93AD2">
        <w:rPr>
          <w:lang w:val="en-GB"/>
        </w:rPr>
        <w:t xml:space="preserve"> (2.5P)</w:t>
      </w:r>
    </w:p>
    <w:p w14:paraId="591E4D10" w14:textId="77777777" w:rsidR="00E1190C" w:rsidRPr="00950647" w:rsidRDefault="00E1190C" w:rsidP="003E4720">
      <w:pPr>
        <w:rPr>
          <w:i/>
          <w:lang w:val="en-GB"/>
        </w:rPr>
      </w:pPr>
      <w:r w:rsidRPr="00950647">
        <w:rPr>
          <w:i/>
          <w:lang w:val="en-GB"/>
        </w:rPr>
        <w:t>Summarize the report</w:t>
      </w:r>
    </w:p>
    <w:p w14:paraId="7A7F5293" w14:textId="77777777" w:rsidR="007D6F88" w:rsidRDefault="007D6F88" w:rsidP="003E4720">
      <w:pPr>
        <w:rPr>
          <w:lang w:val="en-GB"/>
        </w:rPr>
      </w:pPr>
    </w:p>
    <w:p w14:paraId="018FC399" w14:textId="77777777" w:rsidR="00950647" w:rsidRDefault="00950647" w:rsidP="003E4720">
      <w:pPr>
        <w:rPr>
          <w:lang w:val="en-GB"/>
        </w:rPr>
      </w:pPr>
    </w:p>
    <w:p w14:paraId="034F712B" w14:textId="77777777" w:rsidR="007D6F88" w:rsidRPr="008C2A03" w:rsidRDefault="007D6F88" w:rsidP="008C2A03">
      <w:pPr>
        <w:pStyle w:val="Fuzeile"/>
        <w:rPr>
          <w:lang w:val="en-GB"/>
        </w:rPr>
      </w:pPr>
    </w:p>
    <w:sectPr w:rsidR="007D6F88" w:rsidRPr="008C2A0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652A1" w14:textId="77777777" w:rsidR="00A62444" w:rsidRDefault="00A62444" w:rsidP="008C2A03">
      <w:pPr>
        <w:spacing w:after="0" w:line="240" w:lineRule="auto"/>
      </w:pPr>
      <w:r>
        <w:separator/>
      </w:r>
    </w:p>
  </w:endnote>
  <w:endnote w:type="continuationSeparator" w:id="0">
    <w:p w14:paraId="721CF555" w14:textId="77777777" w:rsidR="00A62444" w:rsidRDefault="00A62444" w:rsidP="008C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4220" w14:textId="77777777" w:rsidR="008C2A03" w:rsidRDefault="008C2A03" w:rsidP="008C2A03">
    <w:pPr>
      <w:pStyle w:val="Fuzeile"/>
      <w:jc w:val="center"/>
    </w:pPr>
    <w:r>
      <w:t xml:space="preserve">Page </w:t>
    </w:r>
    <w:sdt>
      <w:sdtPr>
        <w:id w:val="1804352545"/>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3994D" w14:textId="77777777" w:rsidR="00A62444" w:rsidRDefault="00A62444" w:rsidP="008C2A03">
      <w:pPr>
        <w:spacing w:after="0" w:line="240" w:lineRule="auto"/>
      </w:pPr>
      <w:r>
        <w:separator/>
      </w:r>
    </w:p>
  </w:footnote>
  <w:footnote w:type="continuationSeparator" w:id="0">
    <w:p w14:paraId="22B1544A" w14:textId="77777777" w:rsidR="00A62444" w:rsidRDefault="00A62444" w:rsidP="008C2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40EE" w14:textId="77777777" w:rsidR="008C2A03" w:rsidRPr="008C2A03" w:rsidRDefault="008C2A03">
    <w:pPr>
      <w:pStyle w:val="Kopfzeile"/>
      <w:rPr>
        <w:lang w:val="en-GB"/>
      </w:rPr>
    </w:pPr>
    <w:r>
      <w:rPr>
        <w:lang w:val="en-GB"/>
      </w:rPr>
      <w:t>Felix Krause</w:t>
    </w:r>
    <w:r>
      <w:rPr>
        <w:lang w:val="en-GB"/>
      </w:rPr>
      <w:tab/>
    </w:r>
    <w:r>
      <w:rPr>
        <w:lang w:val="en-GB"/>
      </w:rPr>
      <w:tab/>
    </w:r>
    <w:r w:rsidR="00927875">
      <w:rPr>
        <w:lang w:val="en-GB"/>
      </w:rPr>
      <w:t>SS</w:t>
    </w:r>
    <w:r w:rsidR="00E34ED1">
      <w:rPr>
        <w:lang w:val="en-GB"/>
      </w:rPr>
      <w:t xml:space="preserve"> 20</w:t>
    </w:r>
    <w:r w:rsidR="00927875">
      <w:rPr>
        <w:lang w:val="en-GB"/>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83700"/>
    <w:multiLevelType w:val="multilevel"/>
    <w:tmpl w:val="342C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83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D8"/>
    <w:rsid w:val="000045BA"/>
    <w:rsid w:val="00097612"/>
    <w:rsid w:val="00183AAE"/>
    <w:rsid w:val="00204C74"/>
    <w:rsid w:val="00211228"/>
    <w:rsid w:val="00261C70"/>
    <w:rsid w:val="002773A1"/>
    <w:rsid w:val="003A5A0D"/>
    <w:rsid w:val="003E4720"/>
    <w:rsid w:val="003F143F"/>
    <w:rsid w:val="005C619C"/>
    <w:rsid w:val="006F7896"/>
    <w:rsid w:val="00747F53"/>
    <w:rsid w:val="007D6F88"/>
    <w:rsid w:val="008C2A03"/>
    <w:rsid w:val="008E0400"/>
    <w:rsid w:val="009026B6"/>
    <w:rsid w:val="00927875"/>
    <w:rsid w:val="00950647"/>
    <w:rsid w:val="00A62444"/>
    <w:rsid w:val="00AC5BE4"/>
    <w:rsid w:val="00BE2983"/>
    <w:rsid w:val="00C03038"/>
    <w:rsid w:val="00C629BE"/>
    <w:rsid w:val="00C93AD2"/>
    <w:rsid w:val="00D82FD8"/>
    <w:rsid w:val="00D841AC"/>
    <w:rsid w:val="00DC3E11"/>
    <w:rsid w:val="00DE23DC"/>
    <w:rsid w:val="00E1190C"/>
    <w:rsid w:val="00E34ED1"/>
    <w:rsid w:val="00E54867"/>
    <w:rsid w:val="00E70AF7"/>
    <w:rsid w:val="00E74C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33BA"/>
  <w15:chartTrackingRefBased/>
  <w15:docId w15:val="{F9D1BFC0-174B-46F7-BAF2-0D1FA675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2A03"/>
    <w:pPr>
      <w:spacing w:line="276" w:lineRule="auto"/>
      <w:jc w:val="both"/>
    </w:pPr>
    <w:rPr>
      <w:rFonts w:ascii="Arial" w:hAnsi="Arial"/>
    </w:rPr>
  </w:style>
  <w:style w:type="paragraph" w:styleId="berschrift1">
    <w:name w:val="heading 1"/>
    <w:basedOn w:val="Standard"/>
    <w:next w:val="Standard"/>
    <w:link w:val="berschrift1Zchn"/>
    <w:uiPriority w:val="9"/>
    <w:qFormat/>
    <w:rsid w:val="008C2A03"/>
    <w:pPr>
      <w:keepNext/>
      <w:keepLines/>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8C2A03"/>
    <w:pPr>
      <w:keepNext/>
      <w:keepLines/>
      <w:spacing w:before="40" w:after="80"/>
      <w:outlineLvl w:val="1"/>
    </w:pPr>
    <w:rPr>
      <w:rFonts w:eastAsiaTheme="majorEastAsia" w:cstheme="majorBidi"/>
      <w:sz w:val="26"/>
      <w:szCs w:val="26"/>
      <w:u w:val="single"/>
    </w:rPr>
  </w:style>
  <w:style w:type="paragraph" w:styleId="berschrift3">
    <w:name w:val="heading 3"/>
    <w:basedOn w:val="Standard"/>
    <w:next w:val="Standard"/>
    <w:link w:val="berschrift3Zchn"/>
    <w:uiPriority w:val="9"/>
    <w:unhideWhenUsed/>
    <w:qFormat/>
    <w:rsid w:val="008C2A03"/>
    <w:pPr>
      <w:keepNext/>
      <w:keepLines/>
      <w:spacing w:before="40" w:after="0"/>
      <w:outlineLvl w:val="2"/>
    </w:pPr>
    <w:rPr>
      <w:rFonts w:eastAsiaTheme="majorEastAsia" w:cstheme="majorBidi"/>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el-neu"/>
    <w:basedOn w:val="Standard"/>
    <w:next w:val="Standard"/>
    <w:link w:val="TitelZchn"/>
    <w:uiPriority w:val="10"/>
    <w:qFormat/>
    <w:rsid w:val="008C2A03"/>
    <w:pPr>
      <w:spacing w:after="0" w:line="240" w:lineRule="auto"/>
      <w:contextualSpacing/>
      <w:jc w:val="left"/>
    </w:pPr>
    <w:rPr>
      <w:rFonts w:eastAsiaTheme="majorEastAsia" w:cstheme="majorBidi"/>
      <w:spacing w:val="-10"/>
      <w:kern w:val="28"/>
      <w:sz w:val="44"/>
      <w:szCs w:val="56"/>
    </w:rPr>
  </w:style>
  <w:style w:type="character" w:customStyle="1" w:styleId="TitelZchn">
    <w:name w:val="Titel Zchn"/>
    <w:aliases w:val="Titel-neu Zchn"/>
    <w:basedOn w:val="Absatz-Standardschriftart"/>
    <w:link w:val="Titel"/>
    <w:uiPriority w:val="10"/>
    <w:rsid w:val="008C2A03"/>
    <w:rPr>
      <w:rFonts w:ascii="Arial" w:eastAsiaTheme="majorEastAsia" w:hAnsi="Arial" w:cstheme="majorBidi"/>
      <w:spacing w:val="-10"/>
      <w:kern w:val="28"/>
      <w:sz w:val="44"/>
      <w:szCs w:val="56"/>
    </w:rPr>
  </w:style>
  <w:style w:type="character" w:customStyle="1" w:styleId="berschrift2Zchn">
    <w:name w:val="Überschrift 2 Zchn"/>
    <w:basedOn w:val="Absatz-Standardschriftart"/>
    <w:link w:val="berschrift2"/>
    <w:uiPriority w:val="9"/>
    <w:rsid w:val="008C2A03"/>
    <w:rPr>
      <w:rFonts w:ascii="Arial" w:eastAsiaTheme="majorEastAsia" w:hAnsi="Arial" w:cstheme="majorBidi"/>
      <w:sz w:val="26"/>
      <w:szCs w:val="26"/>
      <w:u w:val="single"/>
    </w:rPr>
  </w:style>
  <w:style w:type="character" w:customStyle="1" w:styleId="berschrift1Zchn">
    <w:name w:val="Überschrift 1 Zchn"/>
    <w:basedOn w:val="Absatz-Standardschriftart"/>
    <w:link w:val="berschrift1"/>
    <w:uiPriority w:val="9"/>
    <w:rsid w:val="008C2A03"/>
    <w:rPr>
      <w:rFonts w:ascii="Arial" w:eastAsiaTheme="majorEastAsia" w:hAnsi="Arial" w:cstheme="majorBidi"/>
      <w:b/>
      <w:sz w:val="32"/>
      <w:szCs w:val="32"/>
    </w:rPr>
  </w:style>
  <w:style w:type="paragraph" w:styleId="KeinLeerraum">
    <w:name w:val="No Spacing"/>
    <w:uiPriority w:val="1"/>
    <w:qFormat/>
    <w:rsid w:val="008C2A03"/>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8C2A03"/>
    <w:rPr>
      <w:rFonts w:ascii="Arial" w:eastAsiaTheme="majorEastAsia" w:hAnsi="Arial" w:cstheme="majorBidi"/>
      <w:szCs w:val="24"/>
      <w:u w:val="single"/>
    </w:rPr>
  </w:style>
  <w:style w:type="paragraph" w:styleId="Kopfzeile">
    <w:name w:val="header"/>
    <w:basedOn w:val="Standard"/>
    <w:link w:val="KopfzeileZchn"/>
    <w:uiPriority w:val="99"/>
    <w:unhideWhenUsed/>
    <w:rsid w:val="008C2A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2A03"/>
    <w:rPr>
      <w:rFonts w:ascii="Arial" w:hAnsi="Arial"/>
    </w:rPr>
  </w:style>
  <w:style w:type="paragraph" w:styleId="Fuzeile">
    <w:name w:val="footer"/>
    <w:basedOn w:val="Standard"/>
    <w:link w:val="FuzeileZchn"/>
    <w:uiPriority w:val="99"/>
    <w:unhideWhenUsed/>
    <w:rsid w:val="008C2A03"/>
    <w:pPr>
      <w:tabs>
        <w:tab w:val="center" w:pos="4536"/>
        <w:tab w:val="right" w:pos="9072"/>
      </w:tabs>
      <w:spacing w:after="0" w:line="240" w:lineRule="auto"/>
      <w:jc w:val="left"/>
    </w:pPr>
  </w:style>
  <w:style w:type="character" w:customStyle="1" w:styleId="FuzeileZchn">
    <w:name w:val="Fußzeile Zchn"/>
    <w:basedOn w:val="Absatz-Standardschriftart"/>
    <w:link w:val="Fuzeile"/>
    <w:uiPriority w:val="99"/>
    <w:rsid w:val="008C2A03"/>
    <w:rPr>
      <w:rFonts w:ascii="Arial" w:hAnsi="Arial"/>
    </w:rPr>
  </w:style>
  <w:style w:type="character" w:styleId="Hyperlink">
    <w:name w:val="Hyperlink"/>
    <w:basedOn w:val="Absatz-Standardschriftart"/>
    <w:uiPriority w:val="99"/>
    <w:semiHidden/>
    <w:unhideWhenUsed/>
    <w:rsid w:val="008C2A03"/>
    <w:rPr>
      <w:color w:val="1F4E79" w:themeColor="accent5" w:themeShade="80"/>
      <w:u w:val="none"/>
    </w:rPr>
  </w:style>
  <w:style w:type="paragraph" w:styleId="Funotentext">
    <w:name w:val="footnote text"/>
    <w:basedOn w:val="Standard"/>
    <w:link w:val="FunotentextZchn"/>
    <w:uiPriority w:val="99"/>
    <w:unhideWhenUsed/>
    <w:rsid w:val="008C2A03"/>
    <w:pPr>
      <w:spacing w:after="0" w:line="240" w:lineRule="auto"/>
    </w:pPr>
    <w:rPr>
      <w:sz w:val="20"/>
      <w:szCs w:val="20"/>
    </w:rPr>
  </w:style>
  <w:style w:type="character" w:customStyle="1" w:styleId="FunotentextZchn">
    <w:name w:val="Fußnotentext Zchn"/>
    <w:basedOn w:val="Absatz-Standardschriftart"/>
    <w:link w:val="Funotentext"/>
    <w:uiPriority w:val="99"/>
    <w:rsid w:val="008C2A03"/>
    <w:rPr>
      <w:rFonts w:ascii="Arial" w:hAnsi="Arial"/>
      <w:sz w:val="20"/>
      <w:szCs w:val="20"/>
    </w:rPr>
  </w:style>
  <w:style w:type="character" w:styleId="Funotenzeichen">
    <w:name w:val="footnote reference"/>
    <w:basedOn w:val="Absatz-Standardschriftart"/>
    <w:uiPriority w:val="99"/>
    <w:semiHidden/>
    <w:unhideWhenUsed/>
    <w:rsid w:val="008C2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252066">
      <w:bodyDiv w:val="1"/>
      <w:marLeft w:val="0"/>
      <w:marRight w:val="0"/>
      <w:marTop w:val="0"/>
      <w:marBottom w:val="0"/>
      <w:divBdr>
        <w:top w:val="none" w:sz="0" w:space="0" w:color="auto"/>
        <w:left w:val="none" w:sz="0" w:space="0" w:color="auto"/>
        <w:bottom w:val="none" w:sz="0" w:space="0" w:color="auto"/>
        <w:right w:val="none" w:sz="0" w:space="0" w:color="auto"/>
      </w:divBdr>
    </w:div>
    <w:div w:id="118135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Documents\Benutzerdefinierte%20Office-Vorlagen\New%20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DD7B8-CDE0-42F6-B106-5D84295F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Template.dotx</Template>
  <TotalTime>2</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 K</cp:lastModifiedBy>
  <cp:revision>50</cp:revision>
  <dcterms:created xsi:type="dcterms:W3CDTF">2023-06-05T19:55:00Z</dcterms:created>
  <dcterms:modified xsi:type="dcterms:W3CDTF">2023-06-06T09:36:00Z</dcterms:modified>
</cp:coreProperties>
</file>